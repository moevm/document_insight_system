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B85CBB">
        <w:trPr>
          <w:trHeight w:val="4032"/>
        </w:trPr>
        <w:tc>
          <w:tcPr>
            <w:tcW w:w="36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B85CBB" w:rsidRDefault="004E54FC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2122807" cy="2122807"/>
                      <wp:effectExtent l="19050" t="19050" r="29843" b="29843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7" cy="2122807"/>
                              </a:xfrm>
                              <a:custGeom>
                                <a:avLst/>
                                <a:gdLst>
                                  <a:gd name="f0" fmla="val 21600000"/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ss"/>
                                  <a:gd name="f7" fmla="val 0"/>
                                  <a:gd name="f8" fmla="*/ 5419351 1 1725033"/>
                                  <a:gd name="f9" fmla="+- 0 0 -360"/>
                                  <a:gd name="f10" fmla="+- 0 0 -180"/>
                                  <a:gd name="f11" fmla="abs f4"/>
                                  <a:gd name="f12" fmla="abs f5"/>
                                  <a:gd name="f13" fmla="abs f6"/>
                                  <a:gd name="f14" fmla="+- 2700000 f2 0"/>
                                  <a:gd name="f15" fmla="*/ f9 f1 1"/>
                                  <a:gd name="f16" fmla="*/ f10 f1 1"/>
                                  <a:gd name="f17" fmla="?: f11 f4 1"/>
                                  <a:gd name="f18" fmla="?: f12 f5 1"/>
                                  <a:gd name="f19" fmla="?: f13 f6 1"/>
                                  <a:gd name="f20" fmla="+- f14 0 f2"/>
                                  <a:gd name="f21" fmla="*/ f15 1 f3"/>
                                  <a:gd name="f22" fmla="*/ f16 1 f3"/>
                                  <a:gd name="f23" fmla="*/ f17 1 21600"/>
                                  <a:gd name="f24" fmla="*/ f18 1 21600"/>
                                  <a:gd name="f25" fmla="*/ 21600 f17 1"/>
                                  <a:gd name="f26" fmla="*/ 21600 f18 1"/>
                                  <a:gd name="f27" fmla="+- f20 f2 0"/>
                                  <a:gd name="f28" fmla="+- f21 0 f2"/>
                                  <a:gd name="f29" fmla="+- f22 0 f2"/>
                                  <a:gd name="f30" fmla="min f24 f23"/>
                                  <a:gd name="f31" fmla="*/ f25 1 f19"/>
                                  <a:gd name="f32" fmla="*/ f26 1 f19"/>
                                  <a:gd name="f33" fmla="*/ f27 f8 1"/>
                                  <a:gd name="f34" fmla="val f31"/>
                                  <a:gd name="f35" fmla="val f32"/>
                                  <a:gd name="f36" fmla="*/ f33 1 f1"/>
                                  <a:gd name="f37" fmla="*/ f7 f30 1"/>
                                  <a:gd name="f38" fmla="+- f35 0 f7"/>
                                  <a:gd name="f39" fmla="+- f34 0 f7"/>
                                  <a:gd name="f40" fmla="+- 0 0 f36"/>
                                  <a:gd name="f41" fmla="*/ f38 1 2"/>
                                  <a:gd name="f42" fmla="*/ f39 1 2"/>
                                  <a:gd name="f43" fmla="+- 0 0 f40"/>
                                  <a:gd name="f44" fmla="+- f7 f41 0"/>
                                  <a:gd name="f45" fmla="+- f7 f42 0"/>
                                  <a:gd name="f46" fmla="*/ f43 f1 1"/>
                                  <a:gd name="f47" fmla="*/ f42 f30 1"/>
                                  <a:gd name="f48" fmla="*/ f41 f30 1"/>
                                  <a:gd name="f49" fmla="*/ f46 1 f8"/>
                                  <a:gd name="f50" fmla="*/ f44 f30 1"/>
                                  <a:gd name="f51" fmla="+- f49 0 f2"/>
                                  <a:gd name="f52" fmla="cos 1 f51"/>
                                  <a:gd name="f53" fmla="sin 1 f51"/>
                                  <a:gd name="f54" fmla="+- 0 0 f52"/>
                                  <a:gd name="f55" fmla="+- 0 0 f53"/>
                                  <a:gd name="f56" fmla="+- 0 0 f54"/>
                                  <a:gd name="f57" fmla="+- 0 0 f55"/>
                                  <a:gd name="f58" fmla="val f56"/>
                                  <a:gd name="f59" fmla="val f57"/>
                                  <a:gd name="f60" fmla="*/ f58 f42 1"/>
                                  <a:gd name="f61" fmla="*/ f59 f41 1"/>
                                  <a:gd name="f62" fmla="+- f45 0 f60"/>
                                  <a:gd name="f63" fmla="+- f45 f60 0"/>
                                  <a:gd name="f64" fmla="+- f44 0 f61"/>
                                  <a:gd name="f65" fmla="+- f44 f61 0"/>
                                  <a:gd name="f66" fmla="*/ f62 f30 1"/>
                                  <a:gd name="f67" fmla="*/ f64 f30 1"/>
                                  <a:gd name="f68" fmla="*/ f63 f30 1"/>
                                  <a:gd name="f69" fmla="*/ f65 f30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28">
                                    <a:pos x="f66" y="f67"/>
                                  </a:cxn>
                                  <a:cxn ang="f29">
                                    <a:pos x="f66" y="f69"/>
                                  </a:cxn>
                                  <a:cxn ang="f29">
                                    <a:pos x="f68" y="f69"/>
                                  </a:cxn>
                                  <a:cxn ang="f28">
                                    <a:pos x="f68" y="f67"/>
                                  </a:cxn>
                                </a:cxnLst>
                                <a:rect l="f66" t="f67" r="f68" b="f69"/>
                                <a:pathLst>
                                  <a:path>
                                    <a:moveTo>
                                      <a:pt x="f37" y="f50"/>
                                    </a:moveTo>
                                    <a:arcTo wR="f47" hR="f48" stAng="f1" swAng="f0"/>
                                    <a:close/>
                                  </a:path>
                                </a:pathLst>
                              </a:custGeom>
                              <a:blipFill>
                                <a:blip r:embed="rId7">
                                  <a:alphaModFix/>
                                </a:blip>
                                <a:stretch>
                                  <a:fillRect/>
                                </a:stretch>
                              </a:blipFill>
                              <a:ln w="63495" cap="flat">
                                <a:solidFill>
                                  <a:srgbClr val="94B6D2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736133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22807,21228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" path="m,1061404at,,2122808,2122808,,1061404,,1061404xe" strokecolor="#94b6d2" strokeweight="1.76375mm">
                      <v:fill r:id="rId8" o:title="" recolor="t" rotate="t" type="frame"/>
                      <v:stroke joinstyle="miter"/>
                      <v:path arrowok="t" o:connecttype="custom" o:connectlocs="1061404,0;2122807,1061404;1061404,2122807;0,1061404;310878,310878;310878,1811929;1811929,1811929;1811929,310878" o:connectangles="270,0,90,180,270,90,90,270" textboxrect="310878,310878,1811929,1811929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85CBB" w:rsidRDefault="00B85CBB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85CBB" w:rsidRDefault="00B85CBB"/>
          <w:p w:rsidR="00B85CBB" w:rsidRDefault="004E54FC">
            <w:r>
              <w:t>{{ content }}</w:t>
            </w:r>
          </w:p>
        </w:tc>
      </w:tr>
      <w:tr w:rsidR="00B85CBB">
        <w:trPr>
          <w:trHeight w:val="9504"/>
        </w:trPr>
        <w:tc>
          <w:tcPr>
            <w:tcW w:w="36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B85CBB" w:rsidRDefault="004E54FC">
            <w:pPr>
              <w:pStyle w:val="Title"/>
            </w:pPr>
            <w:r>
              <w:t xml:space="preserve">{{ </w:t>
            </w:r>
            <w:r w:rsidR="00C05301">
              <w:t>name</w:t>
            </w:r>
            <w:r>
              <w:t xml:space="preserve"> }}</w:t>
            </w:r>
          </w:p>
          <w:p w:rsidR="00B85CBB" w:rsidRDefault="004E54FC">
            <w:pPr>
              <w:pStyle w:val="Subtitle"/>
            </w:pPr>
            <w:r>
              <w:rPr>
                <w:spacing w:val="0"/>
                <w:w w:val="100"/>
              </w:rPr>
              <w:t xml:space="preserve">{{ </w:t>
            </w:r>
            <w:r w:rsidR="000118BC">
              <w:rPr>
                <w:spacing w:val="0"/>
                <w:w w:val="100"/>
              </w:rPr>
              <w:t>title</w:t>
            </w:r>
            <w:r>
              <w:rPr>
                <w:spacing w:val="0"/>
                <w:w w:val="100"/>
              </w:rPr>
              <w:t xml:space="preserve"> }}</w:t>
            </w:r>
          </w:p>
          <w:p w:rsidR="00B85CBB" w:rsidRDefault="00B85CBB"/>
          <w:p w:rsidR="00B85CBB" w:rsidRDefault="004E54FC">
            <w:pPr>
              <w:pStyle w:val="Heading2"/>
            </w:pPr>
            <w:r>
              <w:rPr>
                <w:rStyle w:val="Heading2Char"/>
                <w:b/>
                <w:bCs/>
                <w:caps/>
              </w:rPr>
              <w:t>CONTACT</w:t>
            </w:r>
          </w:p>
          <w:p w:rsidR="00B85CBB" w:rsidRDefault="004E54FC">
            <w:pPr>
              <w:pStyle w:val="ContactDetails"/>
            </w:pPr>
            <w:r>
              <w:t>PHONE:</w:t>
            </w:r>
          </w:p>
          <w:p w:rsidR="00B85CBB" w:rsidRDefault="004E54FC">
            <w:pPr>
              <w:pStyle w:val="ContactDetails"/>
            </w:pPr>
            <w:r>
              <w:t>{{ phone }}</w:t>
            </w:r>
          </w:p>
          <w:p w:rsidR="00B85CBB" w:rsidRDefault="00B85CBB">
            <w:pPr>
              <w:pStyle w:val="NoSpacing"/>
            </w:pPr>
          </w:p>
          <w:p w:rsidR="00B85CBB" w:rsidRDefault="004E54FC">
            <w:pPr>
              <w:pStyle w:val="ContactDetails"/>
            </w:pPr>
            <w:r>
              <w:t>WEBSITE:</w:t>
            </w:r>
          </w:p>
          <w:p w:rsidR="00B85CBB" w:rsidRDefault="004E54FC">
            <w:pPr>
              <w:pStyle w:val="ContactDetails"/>
            </w:pPr>
            <w:r>
              <w:t>{{ website }}</w:t>
            </w:r>
          </w:p>
          <w:p w:rsidR="00B85CBB" w:rsidRDefault="00B85CBB">
            <w:pPr>
              <w:pStyle w:val="NoSpacing"/>
            </w:pPr>
          </w:p>
          <w:p w:rsidR="00B85CBB" w:rsidRDefault="004E54FC">
            <w:pPr>
              <w:pStyle w:val="ContactDetails"/>
            </w:pPr>
            <w:r>
              <w:t>EMAIL:</w:t>
            </w:r>
          </w:p>
          <w:p w:rsidR="00B85CBB" w:rsidRDefault="004E54FC">
            <w:pPr>
              <w:pStyle w:val="ContactDetails"/>
            </w:pPr>
            <w:r>
              <w:t>{{ email }}</w:t>
            </w:r>
          </w:p>
        </w:tc>
        <w:tc>
          <w:tcPr>
            <w:tcW w:w="7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85CBB" w:rsidRDefault="00B85CBB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85CBB" w:rsidRDefault="00B85CBB">
            <w:pPr>
              <w:rPr>
                <w:color w:val="FFFFFF"/>
              </w:rPr>
            </w:pPr>
          </w:p>
        </w:tc>
      </w:tr>
    </w:tbl>
    <w:p w:rsidR="00B85CBB" w:rsidRDefault="00B85CBB">
      <w:pPr>
        <w:tabs>
          <w:tab w:val="left" w:pos="990"/>
        </w:tabs>
        <w:spacing w:after="0"/>
        <w:rPr>
          <w:sz w:val="8"/>
        </w:rPr>
      </w:pPr>
    </w:p>
    <w:sectPr w:rsidR="00B85CBB">
      <w:headerReference w:type="default" r:id="rId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A3C19" w:rsidRDefault="001A3C19">
      <w:pPr>
        <w:spacing w:after="0"/>
      </w:pPr>
      <w:r>
        <w:separator/>
      </w:r>
    </w:p>
  </w:endnote>
  <w:endnote w:type="continuationSeparator" w:id="0">
    <w:p w:rsidR="001A3C19" w:rsidRDefault="001A3C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A3C19" w:rsidRDefault="001A3C19">
      <w:pPr>
        <w:spacing w:after="0"/>
      </w:pPr>
      <w:r>
        <w:rPr>
          <w:color w:val="000000"/>
        </w:rPr>
        <w:separator/>
      </w:r>
    </w:p>
  </w:footnote>
  <w:footnote w:type="continuationSeparator" w:id="0">
    <w:p w:rsidR="001A3C19" w:rsidRDefault="001A3C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24AF" w:rsidRDefault="004E54F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c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616F3"/>
    <w:multiLevelType w:val="multilevel"/>
    <w:tmpl w:val="4C0E29BE"/>
    <w:styleLink w:val="LFO1"/>
    <w:lvl w:ilvl="0">
      <w:numFmt w:val="bullet"/>
      <w:pStyle w:val="List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CBB"/>
    <w:rsid w:val="000118BC"/>
    <w:rsid w:val="001A3C19"/>
    <w:rsid w:val="004E54FC"/>
    <w:rsid w:val="006F11D7"/>
    <w:rsid w:val="00B85CBB"/>
    <w:rsid w:val="00C05301"/>
    <w:rsid w:val="00CF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7C59"/>
  <w15:docId w15:val="{A3E1AA82-E747-433D-AF05-378752D5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Meiryo" w:hAnsi="Century Gothic" w:cs="Times New Roman"/>
        <w:sz w:val="24"/>
        <w:szCs w:val="24"/>
        <w:lang w:val="en-US" w:eastAsia="ja-JP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bCs/>
      <w:caps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120"/>
      <w:outlineLvl w:val="2"/>
    </w:pPr>
    <w:rPr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rPr>
      <w:rFonts w:ascii="Century Gothic" w:eastAsia="Meiryo" w:hAnsi="Century Gothic" w:cs="Times New Roman"/>
      <w:b/>
      <w:bCs/>
      <w:caps/>
      <w:sz w:val="22"/>
      <w:szCs w:val="26"/>
    </w:rPr>
  </w:style>
  <w:style w:type="paragraph" w:styleId="Title">
    <w:name w:val="Title"/>
    <w:basedOn w:val="Normal"/>
    <w:next w:val="Normal"/>
    <w:uiPriority w:val="10"/>
    <w:qFormat/>
    <w:rPr>
      <w:caps/>
      <w:color w:val="000000"/>
      <w:sz w:val="96"/>
      <w:szCs w:val="76"/>
    </w:rPr>
  </w:style>
  <w:style w:type="character" w:customStyle="1" w:styleId="TitleChar">
    <w:name w:val="Title Char"/>
    <w:basedOn w:val="DefaultParagraphFont"/>
    <w:rPr>
      <w:caps/>
      <w:color w:val="000000"/>
      <w:sz w:val="96"/>
      <w:szCs w:val="76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Heading1Char">
    <w:name w:val="Heading 1 Char"/>
    <w:basedOn w:val="DefaultParagraphFont"/>
    <w:rPr>
      <w:rFonts w:ascii="Century Gothic" w:eastAsia="Meiryo" w:hAnsi="Century Gothic" w:cs="Times New Roman"/>
      <w:color w:val="548AB7"/>
      <w:sz w:val="32"/>
      <w:szCs w:val="32"/>
    </w:rPr>
  </w:style>
  <w:style w:type="paragraph" w:styleId="Date">
    <w:name w:val="Date"/>
    <w:basedOn w:val="Normal"/>
    <w:next w:val="Normal"/>
  </w:style>
  <w:style w:type="character" w:customStyle="1" w:styleId="DateChar">
    <w:name w:val="Date Char"/>
    <w:basedOn w:val="DefaultParagraphFont"/>
    <w:rPr>
      <w:sz w:val="18"/>
      <w:szCs w:val="22"/>
    </w:rPr>
  </w:style>
  <w:style w:type="character" w:styleId="Hyperlink">
    <w:name w:val="Hyperlink"/>
    <w:basedOn w:val="DefaultParagraphFont"/>
    <w:rPr>
      <w:color w:val="B85A22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rPr>
      <w:sz w:val="22"/>
      <w:szCs w:val="22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rPr>
      <w:sz w:val="22"/>
      <w:szCs w:val="22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spacing w:after="480"/>
    </w:pPr>
    <w:rPr>
      <w:color w:val="000000"/>
      <w:spacing w:val="19"/>
      <w:w w:val="86"/>
      <w:sz w:val="32"/>
      <w:szCs w:val="28"/>
    </w:rPr>
  </w:style>
  <w:style w:type="character" w:customStyle="1" w:styleId="SubtitleChar">
    <w:name w:val="Subtitle Char"/>
    <w:basedOn w:val="DefaultParagraphFont"/>
    <w:rPr>
      <w:color w:val="000000"/>
      <w:spacing w:val="19"/>
      <w:w w:val="86"/>
      <w:sz w:val="32"/>
      <w:szCs w:val="28"/>
    </w:rPr>
  </w:style>
  <w:style w:type="character" w:customStyle="1" w:styleId="Heading3Char">
    <w:name w:val="Heading 3 Char"/>
    <w:basedOn w:val="DefaultParagraphFont"/>
    <w:rPr>
      <w:rFonts w:ascii="Century Gothic" w:eastAsia="Meiryo" w:hAnsi="Century Gothic" w:cs="Times New Roman"/>
      <w:b/>
      <w:caps/>
      <w:sz w:val="22"/>
    </w:rPr>
  </w:style>
  <w:style w:type="paragraph" w:styleId="ListBullet">
    <w:name w:val="List Bullet"/>
    <w:basedOn w:val="Normal"/>
    <w:pPr>
      <w:numPr>
        <w:numId w:val="1"/>
      </w:numPr>
      <w:tabs>
        <w:tab w:val="left" w:pos="0"/>
      </w:tabs>
      <w:spacing w:after="120" w:line="276" w:lineRule="auto"/>
    </w:pPr>
    <w:rPr>
      <w:rFonts w:eastAsia="Times New Roman"/>
      <w:szCs w:val="20"/>
      <w:lang w:eastAsia="en-US"/>
    </w:rPr>
  </w:style>
  <w:style w:type="character" w:customStyle="1" w:styleId="Greytext">
    <w:name w:val="Grey text"/>
    <w:basedOn w:val="DefaultParagraphFont"/>
    <w:rPr>
      <w:color w:val="808080"/>
    </w:rPr>
  </w:style>
  <w:style w:type="paragraph" w:customStyle="1" w:styleId="Address">
    <w:name w:val="Address"/>
    <w:basedOn w:val="Normal"/>
    <w:pPr>
      <w:spacing w:after="360"/>
    </w:pPr>
  </w:style>
  <w:style w:type="paragraph" w:customStyle="1" w:styleId="ContactDetails">
    <w:name w:val="Contact Details"/>
    <w:basedOn w:val="Normal"/>
  </w:style>
  <w:style w:type="paragraph" w:styleId="NoSpacing">
    <w:name w:val="No Spacing"/>
    <w:pPr>
      <w:suppressAutoHyphens/>
    </w:pPr>
    <w:rPr>
      <w:sz w:val="22"/>
      <w:szCs w:val="22"/>
    </w:rPr>
  </w:style>
  <w:style w:type="numbering" w:customStyle="1" w:styleId="LFO1">
    <w:name w:val="LFO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jects\Python\docx-template\tests\test4\%7b62F701F3-C270-4332-A15A-C5141B21ECDC%7dtf88924273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{62F701F3-C270-4332-A15A-C5141B21ECDC}tf88924273_win32.dotx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Huy</dc:creator>
  <dc:description/>
  <cp:lastModifiedBy>Nguyễn Quang Huy</cp:lastModifiedBy>
  <cp:revision>3</cp:revision>
  <dcterms:created xsi:type="dcterms:W3CDTF">2020-06-27T00:01:00Z</dcterms:created>
  <dcterms:modified xsi:type="dcterms:W3CDTF">2020-06-27T10:31:00Z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