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"/>
        <w:gridCol w:w="2363"/>
        <w:gridCol w:w="26"/>
        <w:gridCol w:w="2526"/>
        <w:gridCol w:w="46"/>
        <w:gridCol w:w="63"/>
        <w:gridCol w:w="2300"/>
        <w:gridCol w:w="63"/>
        <w:gridCol w:w="2631"/>
        <w:gridCol w:w="63"/>
      </w:tblGrid>
      <w:tr w:rsidR="00544607" w14:paraId="51A2A7B8" w14:textId="417054E2" w:rsidTr="0054460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8CEA0" w14:textId="77777777" w:rsidR="00544607" w:rsidRDefault="00544607" w:rsidP="00544607"/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BAD1D" w14:textId="77777777" w:rsidR="00544607" w:rsidRDefault="00544607" w:rsidP="00544607"/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CF4F8" w14:textId="77777777" w:rsidR="00544607" w:rsidRDefault="00544607" w:rsidP="00544607"/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BA38" w14:textId="77777777" w:rsidR="00544607" w:rsidRDefault="00544607" w:rsidP="00544607"/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AAE05" w14:textId="77777777" w:rsidR="00544607" w:rsidRDefault="00544607" w:rsidP="00544607"/>
        </w:tc>
        <w:tc>
          <w:tcPr>
            <w:tcW w:w="63" w:type="dxa"/>
          </w:tcPr>
          <w:p w14:paraId="0D752FF5" w14:textId="77777777" w:rsidR="00544607" w:rsidRDefault="00544607" w:rsidP="00544607">
            <w:pPr>
              <w:suppressAutoHyphens w:val="0"/>
            </w:pPr>
          </w:p>
        </w:tc>
        <w:tc>
          <w:tcPr>
            <w:tcW w:w="2300" w:type="dxa"/>
          </w:tcPr>
          <w:p w14:paraId="63BD72EA" w14:textId="77777777" w:rsidR="00544607" w:rsidRDefault="00544607" w:rsidP="00544607">
            <w:pPr>
              <w:suppressAutoHyphens w:val="0"/>
              <w:ind w:left="160"/>
            </w:pPr>
          </w:p>
        </w:tc>
        <w:tc>
          <w:tcPr>
            <w:tcW w:w="63" w:type="dxa"/>
          </w:tcPr>
          <w:p w14:paraId="75EE5B96" w14:textId="77777777" w:rsidR="00544607" w:rsidRDefault="00544607" w:rsidP="00544607">
            <w:pPr>
              <w:suppressAutoHyphens w:val="0"/>
            </w:pPr>
          </w:p>
        </w:tc>
        <w:tc>
          <w:tcPr>
            <w:tcW w:w="2631" w:type="dxa"/>
          </w:tcPr>
          <w:p w14:paraId="543C8EDD" w14:textId="77777777" w:rsidR="00544607" w:rsidRDefault="00544607" w:rsidP="00544607">
            <w:pPr>
              <w:suppressAutoHyphens w:val="0"/>
            </w:pPr>
          </w:p>
        </w:tc>
        <w:tc>
          <w:tcPr>
            <w:tcW w:w="63" w:type="dxa"/>
          </w:tcPr>
          <w:p w14:paraId="32419A6A" w14:textId="77777777" w:rsidR="00544607" w:rsidRDefault="00544607" w:rsidP="00544607">
            <w:pPr>
              <w:suppressAutoHyphens w:val="0"/>
            </w:pPr>
          </w:p>
        </w:tc>
      </w:tr>
      <w:tr w:rsidR="00544607" w14:paraId="115F4274" w14:textId="19CD9E17" w:rsidTr="00544607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916A2" w14:textId="77777777" w:rsidR="00544607" w:rsidRDefault="00544607" w:rsidP="00544607">
            <w:pPr>
              <w:pStyle w:val="NoSpacing"/>
            </w:pPr>
          </w:p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63F0F" w14:textId="77777777" w:rsidR="00544607" w:rsidRDefault="00544607" w:rsidP="00544607">
            <w:pPr>
              <w:pStyle w:val="NoSpacing"/>
            </w:pPr>
          </w:p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E061A" w14:textId="77777777" w:rsidR="00544607" w:rsidRDefault="00544607" w:rsidP="00544607">
            <w:pPr>
              <w:pStyle w:val="NoSpacing"/>
            </w:pPr>
          </w:p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D039D" w14:textId="77777777" w:rsidR="00544607" w:rsidRDefault="00544607" w:rsidP="00544607">
            <w:pPr>
              <w:pStyle w:val="Organization"/>
            </w:pPr>
          </w:p>
          <w:p w14:paraId="056074A8" w14:textId="77777777" w:rsidR="00544607" w:rsidRDefault="00544607" w:rsidP="00544607">
            <w:pPr>
              <w:pStyle w:val="NoSpacing"/>
            </w:pPr>
          </w:p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8039B" w14:textId="77777777" w:rsidR="00544607" w:rsidRDefault="00544607" w:rsidP="00544607">
            <w:pPr>
              <w:pStyle w:val="NoSpacing"/>
            </w:pPr>
          </w:p>
        </w:tc>
        <w:tc>
          <w:tcPr>
            <w:tcW w:w="63" w:type="dxa"/>
          </w:tcPr>
          <w:p w14:paraId="00369A12" w14:textId="77777777" w:rsidR="00544607" w:rsidRDefault="00544607" w:rsidP="00544607">
            <w:pPr>
              <w:suppressAutoHyphens w:val="0"/>
            </w:pPr>
          </w:p>
        </w:tc>
        <w:tc>
          <w:tcPr>
            <w:tcW w:w="2300" w:type="dxa"/>
          </w:tcPr>
          <w:p w14:paraId="49C1637B" w14:textId="77777777" w:rsidR="00544607" w:rsidRDefault="00544607" w:rsidP="00544607">
            <w:pPr>
              <w:suppressAutoHyphens w:val="0"/>
            </w:pPr>
          </w:p>
        </w:tc>
        <w:tc>
          <w:tcPr>
            <w:tcW w:w="63" w:type="dxa"/>
          </w:tcPr>
          <w:p w14:paraId="1B122F58" w14:textId="77777777" w:rsidR="00544607" w:rsidRDefault="00544607" w:rsidP="00544607">
            <w:pPr>
              <w:suppressAutoHyphens w:val="0"/>
            </w:pPr>
          </w:p>
        </w:tc>
        <w:tc>
          <w:tcPr>
            <w:tcW w:w="2631" w:type="dxa"/>
          </w:tcPr>
          <w:p w14:paraId="2F06E86E" w14:textId="77777777" w:rsidR="00544607" w:rsidRDefault="00544607" w:rsidP="00544607">
            <w:pPr>
              <w:pStyle w:val="Organization"/>
            </w:pPr>
          </w:p>
          <w:p w14:paraId="23AEF3AD" w14:textId="77777777" w:rsidR="00544607" w:rsidRDefault="00544607" w:rsidP="00544607">
            <w:pPr>
              <w:suppressAutoHyphens w:val="0"/>
            </w:pPr>
          </w:p>
        </w:tc>
        <w:tc>
          <w:tcPr>
            <w:tcW w:w="63" w:type="dxa"/>
          </w:tcPr>
          <w:p w14:paraId="09C6E9E0" w14:textId="77777777" w:rsidR="00544607" w:rsidRDefault="00544607" w:rsidP="00544607">
            <w:pPr>
              <w:suppressAutoHyphens w:val="0"/>
            </w:pPr>
          </w:p>
        </w:tc>
      </w:tr>
      <w:tr w:rsidR="00544607" w14:paraId="6A208EFE" w14:textId="370F8453" w:rsidTr="00544607">
        <w:tblPrEx>
          <w:tblCellMar>
            <w:top w:w="0" w:type="dxa"/>
            <w:bottom w:w="0" w:type="dxa"/>
          </w:tblCellMar>
        </w:tblPrEx>
        <w:trPr>
          <w:trHeight w:hRule="exact" w:val="1973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51A42" w14:textId="77777777" w:rsidR="00544607" w:rsidRDefault="00544607" w:rsidP="00544607"/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D1FB5" w14:textId="77777777" w:rsidR="00544607" w:rsidRDefault="00544607" w:rsidP="00544607">
            <w:pPr>
              <w:pStyle w:val="Name"/>
            </w:pPr>
            <w:r>
              <w:t xml:space="preserve">{{ FirstName }} {{ </w:t>
            </w:r>
            <w:proofErr w:type="spellStart"/>
            <w:r>
              <w:t>LastName</w:t>
            </w:r>
            <w:proofErr w:type="spellEnd"/>
            <w:r>
              <w:t xml:space="preserve"> }}</w:t>
            </w:r>
          </w:p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63267" w14:textId="77777777" w:rsidR="00544607" w:rsidRDefault="00544607" w:rsidP="00544607"/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88767B" w14:textId="77777777" w:rsidR="00544607" w:rsidRDefault="00544607" w:rsidP="00544607">
            <w:r>
              <w:t xml:space="preserve">{{ Address }}, {{ City }}, {{State }}, {{ </w:t>
            </w:r>
            <w:proofErr w:type="spellStart"/>
            <w:r>
              <w:t>ZIPCode</w:t>
            </w:r>
            <w:proofErr w:type="spellEnd"/>
            <w:r>
              <w:t xml:space="preserve"> }}</w:t>
            </w:r>
          </w:p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61716" w14:textId="77777777" w:rsidR="00544607" w:rsidRDefault="00544607" w:rsidP="00544607"/>
        </w:tc>
        <w:tc>
          <w:tcPr>
            <w:tcW w:w="63" w:type="dxa"/>
          </w:tcPr>
          <w:p w14:paraId="69543F1D" w14:textId="77777777" w:rsidR="00544607" w:rsidRDefault="00544607" w:rsidP="00544607">
            <w:pPr>
              <w:suppressAutoHyphens w:val="0"/>
            </w:pPr>
          </w:p>
        </w:tc>
        <w:tc>
          <w:tcPr>
            <w:tcW w:w="2300" w:type="dxa"/>
          </w:tcPr>
          <w:p w14:paraId="60062901" w14:textId="1C81CCC1" w:rsidR="00544607" w:rsidRDefault="00544607" w:rsidP="00544607">
            <w:pPr>
              <w:pStyle w:val="Name"/>
            </w:pPr>
            <w:r>
              <w:t xml:space="preserve">{{ FirstName }} {{ </w:t>
            </w:r>
            <w:proofErr w:type="spellStart"/>
            <w:r>
              <w:t>LastName</w:t>
            </w:r>
            <w:proofErr w:type="spellEnd"/>
            <w:r>
              <w:t xml:space="preserve"> }}</w:t>
            </w:r>
          </w:p>
        </w:tc>
        <w:tc>
          <w:tcPr>
            <w:tcW w:w="63" w:type="dxa"/>
          </w:tcPr>
          <w:p w14:paraId="675FF3A9" w14:textId="77777777" w:rsidR="00544607" w:rsidRDefault="00544607" w:rsidP="00544607">
            <w:pPr>
              <w:suppressAutoHyphens w:val="0"/>
            </w:pPr>
          </w:p>
        </w:tc>
        <w:tc>
          <w:tcPr>
            <w:tcW w:w="2631" w:type="dxa"/>
            <w:vAlign w:val="bottom"/>
          </w:tcPr>
          <w:p w14:paraId="6713949A" w14:textId="3A98B871" w:rsidR="00544607" w:rsidRDefault="00544607" w:rsidP="00544607">
            <w:pPr>
              <w:suppressAutoHyphens w:val="0"/>
            </w:pPr>
            <w:r>
              <w:t xml:space="preserve">{{ Address }}, {{ City }}, {{State }}, {{ </w:t>
            </w:r>
            <w:proofErr w:type="spellStart"/>
            <w:r>
              <w:t>ZIPCode</w:t>
            </w:r>
            <w:proofErr w:type="spellEnd"/>
            <w:r>
              <w:t xml:space="preserve"> }}</w:t>
            </w:r>
          </w:p>
        </w:tc>
        <w:tc>
          <w:tcPr>
            <w:tcW w:w="63" w:type="dxa"/>
          </w:tcPr>
          <w:p w14:paraId="7538BB99" w14:textId="77777777" w:rsidR="00544607" w:rsidRDefault="00544607" w:rsidP="00544607">
            <w:pPr>
              <w:suppressAutoHyphens w:val="0"/>
            </w:pPr>
          </w:p>
        </w:tc>
      </w:tr>
      <w:tr w:rsidR="00544607" w14:paraId="01402AA6" w14:textId="0FE8A6F6" w:rsidTr="00544607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A849B" w14:textId="77777777" w:rsidR="00544607" w:rsidRDefault="00544607" w:rsidP="00544607"/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E2272" w14:textId="77777777" w:rsidR="00544607" w:rsidRDefault="00544607" w:rsidP="00544607"/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C5E3B" w14:textId="77777777" w:rsidR="00544607" w:rsidRDefault="00544607" w:rsidP="00544607"/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7F013" w14:textId="77777777" w:rsidR="00544607" w:rsidRDefault="00544607" w:rsidP="00544607"/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1DF4B" w14:textId="77777777" w:rsidR="00544607" w:rsidRDefault="00544607" w:rsidP="00544607"/>
        </w:tc>
        <w:tc>
          <w:tcPr>
            <w:tcW w:w="63" w:type="dxa"/>
          </w:tcPr>
          <w:p w14:paraId="6B59F206" w14:textId="77777777" w:rsidR="00544607" w:rsidRDefault="00544607" w:rsidP="00544607">
            <w:pPr>
              <w:suppressAutoHyphens w:val="0"/>
            </w:pPr>
          </w:p>
        </w:tc>
        <w:tc>
          <w:tcPr>
            <w:tcW w:w="2300" w:type="dxa"/>
          </w:tcPr>
          <w:p w14:paraId="74A6B508" w14:textId="77777777" w:rsidR="00544607" w:rsidRDefault="00544607" w:rsidP="00544607">
            <w:pPr>
              <w:suppressAutoHyphens w:val="0"/>
            </w:pPr>
          </w:p>
        </w:tc>
        <w:tc>
          <w:tcPr>
            <w:tcW w:w="63" w:type="dxa"/>
          </w:tcPr>
          <w:p w14:paraId="3A7BE0A1" w14:textId="77777777" w:rsidR="00544607" w:rsidRDefault="00544607" w:rsidP="00544607">
            <w:pPr>
              <w:suppressAutoHyphens w:val="0"/>
            </w:pPr>
          </w:p>
        </w:tc>
        <w:tc>
          <w:tcPr>
            <w:tcW w:w="2631" w:type="dxa"/>
          </w:tcPr>
          <w:p w14:paraId="3D65498B" w14:textId="77777777" w:rsidR="00544607" w:rsidRDefault="00544607" w:rsidP="00544607">
            <w:pPr>
              <w:suppressAutoHyphens w:val="0"/>
            </w:pPr>
          </w:p>
        </w:tc>
        <w:tc>
          <w:tcPr>
            <w:tcW w:w="63" w:type="dxa"/>
          </w:tcPr>
          <w:p w14:paraId="71C33727" w14:textId="77777777" w:rsidR="00544607" w:rsidRDefault="00544607" w:rsidP="00544607">
            <w:pPr>
              <w:suppressAutoHyphens w:val="0"/>
            </w:pPr>
          </w:p>
        </w:tc>
      </w:tr>
      <w:tr w:rsidR="00544607" w14:paraId="41827A8A" w14:textId="77777777" w:rsidTr="002B14AB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022CB" w14:textId="77777777" w:rsidR="00544607" w:rsidRDefault="00544607" w:rsidP="002B14AB"/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389EE" w14:textId="77777777" w:rsidR="00544607" w:rsidRDefault="00544607" w:rsidP="002B14AB"/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F548A" w14:textId="77777777" w:rsidR="00544607" w:rsidRDefault="00544607" w:rsidP="002B14AB"/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B0D3F" w14:textId="77777777" w:rsidR="00544607" w:rsidRDefault="00544607" w:rsidP="002B14AB"/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7FEED" w14:textId="77777777" w:rsidR="00544607" w:rsidRDefault="00544607" w:rsidP="002B14AB"/>
        </w:tc>
        <w:tc>
          <w:tcPr>
            <w:tcW w:w="63" w:type="dxa"/>
          </w:tcPr>
          <w:p w14:paraId="6C2BD084" w14:textId="77777777" w:rsidR="00544607" w:rsidRDefault="00544607" w:rsidP="002B14AB">
            <w:pPr>
              <w:suppressAutoHyphens w:val="0"/>
            </w:pPr>
          </w:p>
        </w:tc>
        <w:tc>
          <w:tcPr>
            <w:tcW w:w="2300" w:type="dxa"/>
          </w:tcPr>
          <w:p w14:paraId="67EB530F" w14:textId="77777777" w:rsidR="00544607" w:rsidRDefault="00544607" w:rsidP="002B14AB">
            <w:pPr>
              <w:suppressAutoHyphens w:val="0"/>
              <w:ind w:left="160"/>
            </w:pPr>
          </w:p>
        </w:tc>
        <w:tc>
          <w:tcPr>
            <w:tcW w:w="63" w:type="dxa"/>
          </w:tcPr>
          <w:p w14:paraId="49DE5112" w14:textId="77777777" w:rsidR="00544607" w:rsidRDefault="00544607" w:rsidP="002B14AB">
            <w:pPr>
              <w:suppressAutoHyphens w:val="0"/>
            </w:pPr>
          </w:p>
        </w:tc>
        <w:tc>
          <w:tcPr>
            <w:tcW w:w="2631" w:type="dxa"/>
          </w:tcPr>
          <w:p w14:paraId="70D90B95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519E507C" w14:textId="77777777" w:rsidR="00544607" w:rsidRDefault="00544607" w:rsidP="002B14AB">
            <w:pPr>
              <w:suppressAutoHyphens w:val="0"/>
            </w:pPr>
          </w:p>
        </w:tc>
      </w:tr>
      <w:tr w:rsidR="00544607" w14:paraId="115C08E9" w14:textId="77777777" w:rsidTr="002B14AB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3E3A3" w14:textId="77777777" w:rsidR="00544607" w:rsidRDefault="00544607" w:rsidP="002B14AB">
            <w:pPr>
              <w:pStyle w:val="NoSpacing"/>
            </w:pPr>
          </w:p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0C672" w14:textId="77777777" w:rsidR="00544607" w:rsidRDefault="00544607" w:rsidP="002B14AB">
            <w:pPr>
              <w:pStyle w:val="NoSpacing"/>
            </w:pPr>
          </w:p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9E247" w14:textId="77777777" w:rsidR="00544607" w:rsidRDefault="00544607" w:rsidP="002B14AB">
            <w:pPr>
              <w:pStyle w:val="NoSpacing"/>
            </w:pPr>
          </w:p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A6F9F" w14:textId="77777777" w:rsidR="00544607" w:rsidRDefault="00544607" w:rsidP="002B14AB">
            <w:pPr>
              <w:pStyle w:val="Organization"/>
            </w:pPr>
          </w:p>
          <w:p w14:paraId="5278F895" w14:textId="77777777" w:rsidR="00544607" w:rsidRDefault="00544607" w:rsidP="002B14AB">
            <w:pPr>
              <w:pStyle w:val="NoSpacing"/>
            </w:pPr>
          </w:p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55375" w14:textId="77777777" w:rsidR="00544607" w:rsidRDefault="00544607" w:rsidP="002B14AB">
            <w:pPr>
              <w:pStyle w:val="NoSpacing"/>
            </w:pPr>
          </w:p>
        </w:tc>
        <w:tc>
          <w:tcPr>
            <w:tcW w:w="63" w:type="dxa"/>
          </w:tcPr>
          <w:p w14:paraId="49BF757D" w14:textId="77777777" w:rsidR="00544607" w:rsidRDefault="00544607" w:rsidP="002B14AB">
            <w:pPr>
              <w:suppressAutoHyphens w:val="0"/>
            </w:pPr>
          </w:p>
        </w:tc>
        <w:tc>
          <w:tcPr>
            <w:tcW w:w="2300" w:type="dxa"/>
          </w:tcPr>
          <w:p w14:paraId="510B08E9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2F61BDF1" w14:textId="77777777" w:rsidR="00544607" w:rsidRDefault="00544607" w:rsidP="002B14AB">
            <w:pPr>
              <w:suppressAutoHyphens w:val="0"/>
            </w:pPr>
          </w:p>
        </w:tc>
        <w:tc>
          <w:tcPr>
            <w:tcW w:w="2631" w:type="dxa"/>
          </w:tcPr>
          <w:p w14:paraId="53C0A496" w14:textId="77777777" w:rsidR="00544607" w:rsidRDefault="00544607" w:rsidP="002B14AB">
            <w:pPr>
              <w:pStyle w:val="Organization"/>
            </w:pPr>
          </w:p>
          <w:p w14:paraId="2076E6C3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0C7F7945" w14:textId="77777777" w:rsidR="00544607" w:rsidRDefault="00544607" w:rsidP="002B14AB">
            <w:pPr>
              <w:suppressAutoHyphens w:val="0"/>
            </w:pPr>
          </w:p>
        </w:tc>
      </w:tr>
      <w:tr w:rsidR="00544607" w14:paraId="7E9B5818" w14:textId="77777777" w:rsidTr="002B14AB">
        <w:tblPrEx>
          <w:tblCellMar>
            <w:top w:w="0" w:type="dxa"/>
            <w:bottom w:w="0" w:type="dxa"/>
          </w:tblCellMar>
        </w:tblPrEx>
        <w:trPr>
          <w:trHeight w:hRule="exact" w:val="1973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E9901" w14:textId="77777777" w:rsidR="00544607" w:rsidRDefault="00544607" w:rsidP="002B14AB"/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08459" w14:textId="77777777" w:rsidR="00544607" w:rsidRDefault="00544607" w:rsidP="002B14AB">
            <w:pPr>
              <w:pStyle w:val="Name"/>
            </w:pPr>
            <w:r>
              <w:t xml:space="preserve">{{ FirstName }} {{ </w:t>
            </w:r>
            <w:proofErr w:type="spellStart"/>
            <w:r>
              <w:t>LastName</w:t>
            </w:r>
            <w:proofErr w:type="spellEnd"/>
            <w:r>
              <w:t xml:space="preserve"> }}</w:t>
            </w:r>
          </w:p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1FAA9" w14:textId="77777777" w:rsidR="00544607" w:rsidRDefault="00544607" w:rsidP="002B14AB"/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AA054D" w14:textId="77777777" w:rsidR="00544607" w:rsidRDefault="00544607" w:rsidP="002B14AB">
            <w:r>
              <w:t xml:space="preserve">{{ Address }}, {{ City }}, {{State }}, {{ </w:t>
            </w:r>
            <w:proofErr w:type="spellStart"/>
            <w:r>
              <w:t>ZIPCode</w:t>
            </w:r>
            <w:proofErr w:type="spellEnd"/>
            <w:r>
              <w:t xml:space="preserve"> }}</w:t>
            </w:r>
          </w:p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A47FE" w14:textId="77777777" w:rsidR="00544607" w:rsidRDefault="00544607" w:rsidP="002B14AB"/>
        </w:tc>
        <w:tc>
          <w:tcPr>
            <w:tcW w:w="63" w:type="dxa"/>
          </w:tcPr>
          <w:p w14:paraId="3DC8C021" w14:textId="77777777" w:rsidR="00544607" w:rsidRDefault="00544607" w:rsidP="002B14AB">
            <w:pPr>
              <w:suppressAutoHyphens w:val="0"/>
            </w:pPr>
          </w:p>
        </w:tc>
        <w:tc>
          <w:tcPr>
            <w:tcW w:w="2300" w:type="dxa"/>
          </w:tcPr>
          <w:p w14:paraId="597F7832" w14:textId="77777777" w:rsidR="00544607" w:rsidRDefault="00544607" w:rsidP="002B14AB">
            <w:pPr>
              <w:pStyle w:val="Name"/>
            </w:pPr>
            <w:r>
              <w:t xml:space="preserve">{{ FirstName }} {{ </w:t>
            </w:r>
            <w:proofErr w:type="spellStart"/>
            <w:r>
              <w:t>LastName</w:t>
            </w:r>
            <w:proofErr w:type="spellEnd"/>
            <w:r>
              <w:t xml:space="preserve"> }}</w:t>
            </w:r>
          </w:p>
        </w:tc>
        <w:tc>
          <w:tcPr>
            <w:tcW w:w="63" w:type="dxa"/>
          </w:tcPr>
          <w:p w14:paraId="0A32F793" w14:textId="77777777" w:rsidR="00544607" w:rsidRDefault="00544607" w:rsidP="002B14AB">
            <w:pPr>
              <w:suppressAutoHyphens w:val="0"/>
            </w:pPr>
          </w:p>
        </w:tc>
        <w:tc>
          <w:tcPr>
            <w:tcW w:w="2631" w:type="dxa"/>
            <w:vAlign w:val="bottom"/>
          </w:tcPr>
          <w:p w14:paraId="60507AF9" w14:textId="77777777" w:rsidR="00544607" w:rsidRDefault="00544607" w:rsidP="002B14AB">
            <w:pPr>
              <w:suppressAutoHyphens w:val="0"/>
            </w:pPr>
            <w:r>
              <w:t xml:space="preserve">{{ Address }}, {{ City }}, {{State }}, {{ </w:t>
            </w:r>
            <w:proofErr w:type="spellStart"/>
            <w:r>
              <w:t>ZIPCode</w:t>
            </w:r>
            <w:proofErr w:type="spellEnd"/>
            <w:r>
              <w:t xml:space="preserve"> }}</w:t>
            </w:r>
          </w:p>
        </w:tc>
        <w:tc>
          <w:tcPr>
            <w:tcW w:w="63" w:type="dxa"/>
          </w:tcPr>
          <w:p w14:paraId="0A8A819F" w14:textId="77777777" w:rsidR="00544607" w:rsidRDefault="00544607" w:rsidP="002B14AB">
            <w:pPr>
              <w:suppressAutoHyphens w:val="0"/>
            </w:pPr>
          </w:p>
        </w:tc>
      </w:tr>
      <w:tr w:rsidR="00544607" w14:paraId="60F4C902" w14:textId="77777777" w:rsidTr="002B14AB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F9EC9" w14:textId="77777777" w:rsidR="00544607" w:rsidRDefault="00544607" w:rsidP="002B14AB"/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B477C" w14:textId="77777777" w:rsidR="00544607" w:rsidRDefault="00544607" w:rsidP="002B14AB"/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217F2" w14:textId="77777777" w:rsidR="00544607" w:rsidRDefault="00544607" w:rsidP="002B14AB"/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D65B9" w14:textId="77777777" w:rsidR="00544607" w:rsidRDefault="00544607" w:rsidP="002B14AB"/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436A1" w14:textId="77777777" w:rsidR="00544607" w:rsidRDefault="00544607" w:rsidP="002B14AB"/>
        </w:tc>
        <w:tc>
          <w:tcPr>
            <w:tcW w:w="63" w:type="dxa"/>
          </w:tcPr>
          <w:p w14:paraId="1700C92F" w14:textId="77777777" w:rsidR="00544607" w:rsidRDefault="00544607" w:rsidP="002B14AB">
            <w:pPr>
              <w:suppressAutoHyphens w:val="0"/>
            </w:pPr>
          </w:p>
        </w:tc>
        <w:tc>
          <w:tcPr>
            <w:tcW w:w="2300" w:type="dxa"/>
          </w:tcPr>
          <w:p w14:paraId="1432CBF2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7BC6BB68" w14:textId="77777777" w:rsidR="00544607" w:rsidRDefault="00544607" w:rsidP="002B14AB">
            <w:pPr>
              <w:suppressAutoHyphens w:val="0"/>
            </w:pPr>
          </w:p>
        </w:tc>
        <w:tc>
          <w:tcPr>
            <w:tcW w:w="2631" w:type="dxa"/>
          </w:tcPr>
          <w:p w14:paraId="12108357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1E8B4C24" w14:textId="77777777" w:rsidR="00544607" w:rsidRDefault="00544607" w:rsidP="002B14AB">
            <w:pPr>
              <w:suppressAutoHyphens w:val="0"/>
            </w:pPr>
          </w:p>
        </w:tc>
      </w:tr>
      <w:tr w:rsidR="00544607" w14:paraId="68F05519" w14:textId="77777777" w:rsidTr="002B14AB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509A7" w14:textId="77777777" w:rsidR="00544607" w:rsidRDefault="00544607" w:rsidP="002B14AB"/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02D00" w14:textId="77777777" w:rsidR="00544607" w:rsidRDefault="00544607" w:rsidP="002B14AB"/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B30F7" w14:textId="77777777" w:rsidR="00544607" w:rsidRDefault="00544607" w:rsidP="002B14AB"/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25703" w14:textId="77777777" w:rsidR="00544607" w:rsidRDefault="00544607" w:rsidP="002B14AB"/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0DB6A" w14:textId="77777777" w:rsidR="00544607" w:rsidRDefault="00544607" w:rsidP="002B14AB"/>
        </w:tc>
        <w:tc>
          <w:tcPr>
            <w:tcW w:w="63" w:type="dxa"/>
          </w:tcPr>
          <w:p w14:paraId="754E5CBA" w14:textId="77777777" w:rsidR="00544607" w:rsidRDefault="00544607" w:rsidP="002B14AB">
            <w:pPr>
              <w:suppressAutoHyphens w:val="0"/>
            </w:pPr>
          </w:p>
        </w:tc>
        <w:tc>
          <w:tcPr>
            <w:tcW w:w="2300" w:type="dxa"/>
          </w:tcPr>
          <w:p w14:paraId="5A484900" w14:textId="77777777" w:rsidR="00544607" w:rsidRDefault="00544607" w:rsidP="002B14AB">
            <w:pPr>
              <w:suppressAutoHyphens w:val="0"/>
              <w:ind w:left="160"/>
            </w:pPr>
          </w:p>
        </w:tc>
        <w:tc>
          <w:tcPr>
            <w:tcW w:w="63" w:type="dxa"/>
          </w:tcPr>
          <w:p w14:paraId="2225618A" w14:textId="77777777" w:rsidR="00544607" w:rsidRDefault="00544607" w:rsidP="002B14AB">
            <w:pPr>
              <w:suppressAutoHyphens w:val="0"/>
            </w:pPr>
          </w:p>
        </w:tc>
        <w:tc>
          <w:tcPr>
            <w:tcW w:w="2631" w:type="dxa"/>
          </w:tcPr>
          <w:p w14:paraId="0F1BAB20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3380A2BF" w14:textId="77777777" w:rsidR="00544607" w:rsidRDefault="00544607" w:rsidP="002B14AB">
            <w:pPr>
              <w:suppressAutoHyphens w:val="0"/>
            </w:pPr>
          </w:p>
        </w:tc>
      </w:tr>
      <w:tr w:rsidR="00544607" w14:paraId="22D373FD" w14:textId="77777777" w:rsidTr="002B14AB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D8682" w14:textId="77777777" w:rsidR="00544607" w:rsidRDefault="00544607" w:rsidP="002B14AB">
            <w:pPr>
              <w:pStyle w:val="NoSpacing"/>
            </w:pPr>
          </w:p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E0EAE" w14:textId="77777777" w:rsidR="00544607" w:rsidRDefault="00544607" w:rsidP="002B14AB">
            <w:pPr>
              <w:pStyle w:val="NoSpacing"/>
            </w:pPr>
          </w:p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600CD" w14:textId="77777777" w:rsidR="00544607" w:rsidRDefault="00544607" w:rsidP="002B14AB">
            <w:pPr>
              <w:pStyle w:val="NoSpacing"/>
            </w:pPr>
          </w:p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99F47" w14:textId="77777777" w:rsidR="00544607" w:rsidRDefault="00544607" w:rsidP="002B14AB">
            <w:pPr>
              <w:pStyle w:val="Organization"/>
            </w:pPr>
          </w:p>
          <w:p w14:paraId="5E60225C" w14:textId="77777777" w:rsidR="00544607" w:rsidRDefault="00544607" w:rsidP="002B14AB">
            <w:pPr>
              <w:pStyle w:val="NoSpacing"/>
            </w:pPr>
          </w:p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30CC6" w14:textId="77777777" w:rsidR="00544607" w:rsidRDefault="00544607" w:rsidP="002B14AB">
            <w:pPr>
              <w:pStyle w:val="NoSpacing"/>
            </w:pPr>
          </w:p>
        </w:tc>
        <w:tc>
          <w:tcPr>
            <w:tcW w:w="63" w:type="dxa"/>
          </w:tcPr>
          <w:p w14:paraId="5ADDCA3D" w14:textId="77777777" w:rsidR="00544607" w:rsidRDefault="00544607" w:rsidP="002B14AB">
            <w:pPr>
              <w:suppressAutoHyphens w:val="0"/>
            </w:pPr>
          </w:p>
        </w:tc>
        <w:tc>
          <w:tcPr>
            <w:tcW w:w="2300" w:type="dxa"/>
          </w:tcPr>
          <w:p w14:paraId="09A47CDA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06565FE3" w14:textId="77777777" w:rsidR="00544607" w:rsidRDefault="00544607" w:rsidP="002B14AB">
            <w:pPr>
              <w:suppressAutoHyphens w:val="0"/>
            </w:pPr>
          </w:p>
        </w:tc>
        <w:tc>
          <w:tcPr>
            <w:tcW w:w="2631" w:type="dxa"/>
          </w:tcPr>
          <w:p w14:paraId="3AA92CC8" w14:textId="77777777" w:rsidR="00544607" w:rsidRDefault="00544607" w:rsidP="002B14AB">
            <w:pPr>
              <w:pStyle w:val="Organization"/>
            </w:pPr>
          </w:p>
          <w:p w14:paraId="0727B9AB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1A0A93C4" w14:textId="77777777" w:rsidR="00544607" w:rsidRDefault="00544607" w:rsidP="002B14AB">
            <w:pPr>
              <w:suppressAutoHyphens w:val="0"/>
            </w:pPr>
          </w:p>
        </w:tc>
      </w:tr>
      <w:tr w:rsidR="00544607" w14:paraId="5FAD4F63" w14:textId="77777777" w:rsidTr="002B14AB">
        <w:tblPrEx>
          <w:tblCellMar>
            <w:top w:w="0" w:type="dxa"/>
            <w:bottom w:w="0" w:type="dxa"/>
          </w:tblCellMar>
        </w:tblPrEx>
        <w:trPr>
          <w:trHeight w:hRule="exact" w:val="1973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563B7" w14:textId="77777777" w:rsidR="00544607" w:rsidRDefault="00544607" w:rsidP="002B14AB"/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F1CCD" w14:textId="77777777" w:rsidR="00544607" w:rsidRDefault="00544607" w:rsidP="002B14AB">
            <w:pPr>
              <w:pStyle w:val="Name"/>
            </w:pPr>
            <w:r>
              <w:t xml:space="preserve">{{ FirstName }} {{ </w:t>
            </w:r>
            <w:proofErr w:type="spellStart"/>
            <w:r>
              <w:t>LastName</w:t>
            </w:r>
            <w:proofErr w:type="spellEnd"/>
            <w:r>
              <w:t xml:space="preserve"> }}</w:t>
            </w:r>
          </w:p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0BC97" w14:textId="77777777" w:rsidR="00544607" w:rsidRDefault="00544607" w:rsidP="002B14AB"/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EFB7B6" w14:textId="77777777" w:rsidR="00544607" w:rsidRDefault="00544607" w:rsidP="002B14AB">
            <w:r>
              <w:t xml:space="preserve">{{ Address }}, {{ City }}, {{State }}, {{ </w:t>
            </w:r>
            <w:proofErr w:type="spellStart"/>
            <w:r>
              <w:t>ZIPCode</w:t>
            </w:r>
            <w:proofErr w:type="spellEnd"/>
            <w:r>
              <w:t xml:space="preserve"> }}</w:t>
            </w:r>
          </w:p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78633" w14:textId="77777777" w:rsidR="00544607" w:rsidRDefault="00544607" w:rsidP="002B14AB"/>
        </w:tc>
        <w:tc>
          <w:tcPr>
            <w:tcW w:w="63" w:type="dxa"/>
          </w:tcPr>
          <w:p w14:paraId="3A943E80" w14:textId="77777777" w:rsidR="00544607" w:rsidRDefault="00544607" w:rsidP="002B14AB">
            <w:pPr>
              <w:suppressAutoHyphens w:val="0"/>
            </w:pPr>
          </w:p>
        </w:tc>
        <w:tc>
          <w:tcPr>
            <w:tcW w:w="2300" w:type="dxa"/>
          </w:tcPr>
          <w:p w14:paraId="642E8486" w14:textId="77777777" w:rsidR="00544607" w:rsidRDefault="00544607" w:rsidP="002B14AB">
            <w:pPr>
              <w:pStyle w:val="Name"/>
            </w:pPr>
            <w:r>
              <w:t xml:space="preserve">{{ FirstName }} {{ </w:t>
            </w:r>
            <w:proofErr w:type="spellStart"/>
            <w:r>
              <w:t>LastName</w:t>
            </w:r>
            <w:proofErr w:type="spellEnd"/>
            <w:r>
              <w:t xml:space="preserve"> }}</w:t>
            </w:r>
          </w:p>
        </w:tc>
        <w:tc>
          <w:tcPr>
            <w:tcW w:w="63" w:type="dxa"/>
          </w:tcPr>
          <w:p w14:paraId="679EE238" w14:textId="77777777" w:rsidR="00544607" w:rsidRDefault="00544607" w:rsidP="002B14AB">
            <w:pPr>
              <w:suppressAutoHyphens w:val="0"/>
            </w:pPr>
          </w:p>
        </w:tc>
        <w:tc>
          <w:tcPr>
            <w:tcW w:w="2631" w:type="dxa"/>
            <w:vAlign w:val="bottom"/>
          </w:tcPr>
          <w:p w14:paraId="55595A81" w14:textId="77777777" w:rsidR="00544607" w:rsidRDefault="00544607" w:rsidP="002B14AB">
            <w:pPr>
              <w:suppressAutoHyphens w:val="0"/>
            </w:pPr>
            <w:r>
              <w:t xml:space="preserve">{{ Address }}, {{ City }}, {{State }}, {{ </w:t>
            </w:r>
            <w:proofErr w:type="spellStart"/>
            <w:r>
              <w:t>ZIPCode</w:t>
            </w:r>
            <w:proofErr w:type="spellEnd"/>
            <w:r>
              <w:t xml:space="preserve"> }}</w:t>
            </w:r>
          </w:p>
        </w:tc>
        <w:tc>
          <w:tcPr>
            <w:tcW w:w="63" w:type="dxa"/>
          </w:tcPr>
          <w:p w14:paraId="5FF1F0BC" w14:textId="77777777" w:rsidR="00544607" w:rsidRDefault="00544607" w:rsidP="002B14AB">
            <w:pPr>
              <w:suppressAutoHyphens w:val="0"/>
            </w:pPr>
          </w:p>
        </w:tc>
      </w:tr>
      <w:tr w:rsidR="00544607" w14:paraId="31285B54" w14:textId="77777777" w:rsidTr="002B14AB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B62CF" w14:textId="77777777" w:rsidR="00544607" w:rsidRDefault="00544607" w:rsidP="002B14AB"/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A4A83" w14:textId="77777777" w:rsidR="00544607" w:rsidRDefault="00544607" w:rsidP="002B14AB"/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9369E" w14:textId="77777777" w:rsidR="00544607" w:rsidRDefault="00544607" w:rsidP="002B14AB"/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119A0" w14:textId="77777777" w:rsidR="00544607" w:rsidRDefault="00544607" w:rsidP="002B14AB"/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0DAE1" w14:textId="77777777" w:rsidR="00544607" w:rsidRDefault="00544607" w:rsidP="002B14AB"/>
        </w:tc>
        <w:tc>
          <w:tcPr>
            <w:tcW w:w="63" w:type="dxa"/>
          </w:tcPr>
          <w:p w14:paraId="4A39B5B7" w14:textId="77777777" w:rsidR="00544607" w:rsidRDefault="00544607" w:rsidP="002B14AB">
            <w:pPr>
              <w:suppressAutoHyphens w:val="0"/>
            </w:pPr>
          </w:p>
        </w:tc>
        <w:tc>
          <w:tcPr>
            <w:tcW w:w="2300" w:type="dxa"/>
          </w:tcPr>
          <w:p w14:paraId="22FD0E5D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611CDA4D" w14:textId="77777777" w:rsidR="00544607" w:rsidRDefault="00544607" w:rsidP="002B14AB">
            <w:pPr>
              <w:suppressAutoHyphens w:val="0"/>
            </w:pPr>
          </w:p>
        </w:tc>
        <w:tc>
          <w:tcPr>
            <w:tcW w:w="2631" w:type="dxa"/>
          </w:tcPr>
          <w:p w14:paraId="2AEFB7FB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4971E343" w14:textId="77777777" w:rsidR="00544607" w:rsidRDefault="00544607" w:rsidP="002B14AB">
            <w:pPr>
              <w:suppressAutoHyphens w:val="0"/>
            </w:pPr>
          </w:p>
        </w:tc>
      </w:tr>
      <w:tr w:rsidR="00544607" w14:paraId="34EFCA4B" w14:textId="77777777" w:rsidTr="002B14AB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2BD31" w14:textId="77777777" w:rsidR="00544607" w:rsidRDefault="00544607" w:rsidP="002B14AB"/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0F4B7" w14:textId="77777777" w:rsidR="00544607" w:rsidRDefault="00544607" w:rsidP="002B14AB"/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8EA53" w14:textId="77777777" w:rsidR="00544607" w:rsidRDefault="00544607" w:rsidP="002B14AB"/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21D76" w14:textId="77777777" w:rsidR="00544607" w:rsidRDefault="00544607" w:rsidP="002B14AB"/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11142" w14:textId="77777777" w:rsidR="00544607" w:rsidRDefault="00544607" w:rsidP="002B14AB"/>
        </w:tc>
        <w:tc>
          <w:tcPr>
            <w:tcW w:w="63" w:type="dxa"/>
          </w:tcPr>
          <w:p w14:paraId="151FDF34" w14:textId="77777777" w:rsidR="00544607" w:rsidRDefault="00544607" w:rsidP="002B14AB">
            <w:pPr>
              <w:suppressAutoHyphens w:val="0"/>
            </w:pPr>
          </w:p>
        </w:tc>
        <w:tc>
          <w:tcPr>
            <w:tcW w:w="2300" w:type="dxa"/>
          </w:tcPr>
          <w:p w14:paraId="02C299A6" w14:textId="77777777" w:rsidR="00544607" w:rsidRDefault="00544607" w:rsidP="002B14AB">
            <w:pPr>
              <w:suppressAutoHyphens w:val="0"/>
              <w:ind w:left="160"/>
            </w:pPr>
          </w:p>
        </w:tc>
        <w:tc>
          <w:tcPr>
            <w:tcW w:w="63" w:type="dxa"/>
          </w:tcPr>
          <w:p w14:paraId="7E8D1AEA" w14:textId="77777777" w:rsidR="00544607" w:rsidRDefault="00544607" w:rsidP="002B14AB">
            <w:pPr>
              <w:suppressAutoHyphens w:val="0"/>
            </w:pPr>
          </w:p>
        </w:tc>
        <w:tc>
          <w:tcPr>
            <w:tcW w:w="2631" w:type="dxa"/>
          </w:tcPr>
          <w:p w14:paraId="064E8A42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0E1ACB24" w14:textId="77777777" w:rsidR="00544607" w:rsidRDefault="00544607" w:rsidP="002B14AB">
            <w:pPr>
              <w:suppressAutoHyphens w:val="0"/>
            </w:pPr>
          </w:p>
        </w:tc>
      </w:tr>
      <w:tr w:rsidR="00544607" w14:paraId="5178BD84" w14:textId="77777777" w:rsidTr="002B14AB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06B25" w14:textId="77777777" w:rsidR="00544607" w:rsidRDefault="00544607" w:rsidP="002B14AB">
            <w:pPr>
              <w:pStyle w:val="NoSpacing"/>
            </w:pPr>
          </w:p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B6AB8" w14:textId="77777777" w:rsidR="00544607" w:rsidRDefault="00544607" w:rsidP="002B14AB">
            <w:pPr>
              <w:pStyle w:val="NoSpacing"/>
            </w:pPr>
          </w:p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9ED7C" w14:textId="77777777" w:rsidR="00544607" w:rsidRDefault="00544607" w:rsidP="002B14AB">
            <w:pPr>
              <w:pStyle w:val="NoSpacing"/>
            </w:pPr>
          </w:p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88351" w14:textId="77777777" w:rsidR="00544607" w:rsidRDefault="00544607" w:rsidP="002B14AB">
            <w:pPr>
              <w:pStyle w:val="Organization"/>
            </w:pPr>
          </w:p>
          <w:p w14:paraId="03828908" w14:textId="77777777" w:rsidR="00544607" w:rsidRDefault="00544607" w:rsidP="002B14AB">
            <w:pPr>
              <w:pStyle w:val="NoSpacing"/>
            </w:pPr>
          </w:p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F99C6" w14:textId="77777777" w:rsidR="00544607" w:rsidRDefault="00544607" w:rsidP="002B14AB">
            <w:pPr>
              <w:pStyle w:val="NoSpacing"/>
            </w:pPr>
          </w:p>
        </w:tc>
        <w:tc>
          <w:tcPr>
            <w:tcW w:w="63" w:type="dxa"/>
          </w:tcPr>
          <w:p w14:paraId="544B1EAA" w14:textId="77777777" w:rsidR="00544607" w:rsidRDefault="00544607" w:rsidP="002B14AB">
            <w:pPr>
              <w:suppressAutoHyphens w:val="0"/>
            </w:pPr>
          </w:p>
        </w:tc>
        <w:tc>
          <w:tcPr>
            <w:tcW w:w="2300" w:type="dxa"/>
          </w:tcPr>
          <w:p w14:paraId="60E44283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2FD884DE" w14:textId="77777777" w:rsidR="00544607" w:rsidRDefault="00544607" w:rsidP="002B14AB">
            <w:pPr>
              <w:suppressAutoHyphens w:val="0"/>
            </w:pPr>
          </w:p>
        </w:tc>
        <w:tc>
          <w:tcPr>
            <w:tcW w:w="2631" w:type="dxa"/>
          </w:tcPr>
          <w:p w14:paraId="206DF3FE" w14:textId="77777777" w:rsidR="00544607" w:rsidRDefault="00544607" w:rsidP="002B14AB">
            <w:pPr>
              <w:pStyle w:val="Organization"/>
            </w:pPr>
          </w:p>
          <w:p w14:paraId="35362BB8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7A380084" w14:textId="77777777" w:rsidR="00544607" w:rsidRDefault="00544607" w:rsidP="002B14AB">
            <w:pPr>
              <w:suppressAutoHyphens w:val="0"/>
            </w:pPr>
          </w:p>
        </w:tc>
      </w:tr>
      <w:tr w:rsidR="00544607" w14:paraId="4C4129D2" w14:textId="77777777" w:rsidTr="002B14AB">
        <w:tblPrEx>
          <w:tblCellMar>
            <w:top w:w="0" w:type="dxa"/>
            <w:bottom w:w="0" w:type="dxa"/>
          </w:tblCellMar>
        </w:tblPrEx>
        <w:trPr>
          <w:trHeight w:hRule="exact" w:val="1973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B4AA5" w14:textId="77777777" w:rsidR="00544607" w:rsidRDefault="00544607" w:rsidP="002B14AB"/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B5FAD" w14:textId="77777777" w:rsidR="00544607" w:rsidRDefault="00544607" w:rsidP="002B14AB">
            <w:pPr>
              <w:pStyle w:val="Name"/>
            </w:pPr>
            <w:r>
              <w:t xml:space="preserve">{{ FirstName }} {{ </w:t>
            </w:r>
            <w:proofErr w:type="spellStart"/>
            <w:r>
              <w:t>LastName</w:t>
            </w:r>
            <w:proofErr w:type="spellEnd"/>
            <w:r>
              <w:t xml:space="preserve"> }}</w:t>
            </w:r>
          </w:p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2517B" w14:textId="77777777" w:rsidR="00544607" w:rsidRDefault="00544607" w:rsidP="002B14AB"/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8CA93B" w14:textId="77777777" w:rsidR="00544607" w:rsidRDefault="00544607" w:rsidP="002B14AB">
            <w:r>
              <w:t xml:space="preserve">{{ Address }}, {{ City }}, {{State }}, {{ </w:t>
            </w:r>
            <w:proofErr w:type="spellStart"/>
            <w:r>
              <w:t>ZIPCode</w:t>
            </w:r>
            <w:proofErr w:type="spellEnd"/>
            <w:r>
              <w:t xml:space="preserve"> }}</w:t>
            </w:r>
          </w:p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53C90" w14:textId="77777777" w:rsidR="00544607" w:rsidRDefault="00544607" w:rsidP="002B14AB"/>
        </w:tc>
        <w:tc>
          <w:tcPr>
            <w:tcW w:w="63" w:type="dxa"/>
          </w:tcPr>
          <w:p w14:paraId="11312B2B" w14:textId="77777777" w:rsidR="00544607" w:rsidRDefault="00544607" w:rsidP="002B14AB">
            <w:pPr>
              <w:suppressAutoHyphens w:val="0"/>
            </w:pPr>
          </w:p>
        </w:tc>
        <w:tc>
          <w:tcPr>
            <w:tcW w:w="2300" w:type="dxa"/>
          </w:tcPr>
          <w:p w14:paraId="2651D5B5" w14:textId="77777777" w:rsidR="00544607" w:rsidRDefault="00544607" w:rsidP="002B14AB">
            <w:pPr>
              <w:pStyle w:val="Name"/>
            </w:pPr>
            <w:r>
              <w:t xml:space="preserve">{{ FirstName }} {{ </w:t>
            </w:r>
            <w:proofErr w:type="spellStart"/>
            <w:r>
              <w:t>LastName</w:t>
            </w:r>
            <w:proofErr w:type="spellEnd"/>
            <w:r>
              <w:t xml:space="preserve"> }}</w:t>
            </w:r>
          </w:p>
        </w:tc>
        <w:tc>
          <w:tcPr>
            <w:tcW w:w="63" w:type="dxa"/>
          </w:tcPr>
          <w:p w14:paraId="2C80465D" w14:textId="77777777" w:rsidR="00544607" w:rsidRDefault="00544607" w:rsidP="002B14AB">
            <w:pPr>
              <w:suppressAutoHyphens w:val="0"/>
            </w:pPr>
          </w:p>
        </w:tc>
        <w:tc>
          <w:tcPr>
            <w:tcW w:w="2631" w:type="dxa"/>
            <w:vAlign w:val="bottom"/>
          </w:tcPr>
          <w:p w14:paraId="50182DCF" w14:textId="77777777" w:rsidR="00544607" w:rsidRDefault="00544607" w:rsidP="002B14AB">
            <w:pPr>
              <w:suppressAutoHyphens w:val="0"/>
            </w:pPr>
            <w:r>
              <w:t xml:space="preserve">{{ Address }}, {{ City }}, {{State }}, {{ </w:t>
            </w:r>
            <w:proofErr w:type="spellStart"/>
            <w:r>
              <w:t>ZIPCode</w:t>
            </w:r>
            <w:proofErr w:type="spellEnd"/>
            <w:r>
              <w:t xml:space="preserve"> }}</w:t>
            </w:r>
          </w:p>
        </w:tc>
        <w:tc>
          <w:tcPr>
            <w:tcW w:w="63" w:type="dxa"/>
          </w:tcPr>
          <w:p w14:paraId="4AA237BD" w14:textId="77777777" w:rsidR="00544607" w:rsidRDefault="00544607" w:rsidP="002B14AB">
            <w:pPr>
              <w:suppressAutoHyphens w:val="0"/>
            </w:pPr>
          </w:p>
        </w:tc>
      </w:tr>
      <w:tr w:rsidR="00544607" w14:paraId="017CF1E5" w14:textId="77777777" w:rsidTr="002B14AB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E4729" w14:textId="77777777" w:rsidR="00544607" w:rsidRDefault="00544607" w:rsidP="002B14AB"/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CE2FD" w14:textId="77777777" w:rsidR="00544607" w:rsidRDefault="00544607" w:rsidP="002B14AB"/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CB763" w14:textId="77777777" w:rsidR="00544607" w:rsidRDefault="00544607" w:rsidP="002B14AB"/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422A4" w14:textId="77777777" w:rsidR="00544607" w:rsidRDefault="00544607" w:rsidP="002B14AB"/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1A09A" w14:textId="77777777" w:rsidR="00544607" w:rsidRDefault="00544607" w:rsidP="002B14AB"/>
        </w:tc>
        <w:tc>
          <w:tcPr>
            <w:tcW w:w="63" w:type="dxa"/>
          </w:tcPr>
          <w:p w14:paraId="7B4B2888" w14:textId="77777777" w:rsidR="00544607" w:rsidRDefault="00544607" w:rsidP="002B14AB">
            <w:pPr>
              <w:suppressAutoHyphens w:val="0"/>
            </w:pPr>
          </w:p>
        </w:tc>
        <w:tc>
          <w:tcPr>
            <w:tcW w:w="2300" w:type="dxa"/>
          </w:tcPr>
          <w:p w14:paraId="0D5EDB87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0B186FBC" w14:textId="77777777" w:rsidR="00544607" w:rsidRDefault="00544607" w:rsidP="002B14AB">
            <w:pPr>
              <w:suppressAutoHyphens w:val="0"/>
            </w:pPr>
          </w:p>
        </w:tc>
        <w:tc>
          <w:tcPr>
            <w:tcW w:w="2631" w:type="dxa"/>
          </w:tcPr>
          <w:p w14:paraId="438340C9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1D592F6C" w14:textId="77777777" w:rsidR="00544607" w:rsidRDefault="00544607" w:rsidP="002B14AB">
            <w:pPr>
              <w:suppressAutoHyphens w:val="0"/>
            </w:pPr>
          </w:p>
        </w:tc>
      </w:tr>
      <w:tr w:rsidR="00544607" w14:paraId="044CE7FC" w14:textId="77777777" w:rsidTr="002B14AB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945D4" w14:textId="77777777" w:rsidR="00544607" w:rsidRDefault="00544607" w:rsidP="002B14AB"/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8C596" w14:textId="77777777" w:rsidR="00544607" w:rsidRDefault="00544607" w:rsidP="002B14AB"/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0D0BA" w14:textId="77777777" w:rsidR="00544607" w:rsidRDefault="00544607" w:rsidP="002B14AB"/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4431D" w14:textId="77777777" w:rsidR="00544607" w:rsidRDefault="00544607" w:rsidP="002B14AB"/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F9DAE" w14:textId="77777777" w:rsidR="00544607" w:rsidRDefault="00544607" w:rsidP="002B14AB"/>
        </w:tc>
        <w:tc>
          <w:tcPr>
            <w:tcW w:w="63" w:type="dxa"/>
          </w:tcPr>
          <w:p w14:paraId="05A0F681" w14:textId="77777777" w:rsidR="00544607" w:rsidRDefault="00544607" w:rsidP="002B14AB">
            <w:pPr>
              <w:suppressAutoHyphens w:val="0"/>
            </w:pPr>
          </w:p>
        </w:tc>
        <w:tc>
          <w:tcPr>
            <w:tcW w:w="2300" w:type="dxa"/>
          </w:tcPr>
          <w:p w14:paraId="0B1D619F" w14:textId="77777777" w:rsidR="00544607" w:rsidRDefault="00544607" w:rsidP="002B14AB">
            <w:pPr>
              <w:suppressAutoHyphens w:val="0"/>
              <w:ind w:left="160"/>
            </w:pPr>
          </w:p>
        </w:tc>
        <w:tc>
          <w:tcPr>
            <w:tcW w:w="63" w:type="dxa"/>
          </w:tcPr>
          <w:p w14:paraId="0136D16E" w14:textId="77777777" w:rsidR="00544607" w:rsidRDefault="00544607" w:rsidP="002B14AB">
            <w:pPr>
              <w:suppressAutoHyphens w:val="0"/>
            </w:pPr>
          </w:p>
        </w:tc>
        <w:tc>
          <w:tcPr>
            <w:tcW w:w="2631" w:type="dxa"/>
          </w:tcPr>
          <w:p w14:paraId="2F0D1312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23A17687" w14:textId="77777777" w:rsidR="00544607" w:rsidRDefault="00544607" w:rsidP="002B14AB">
            <w:pPr>
              <w:suppressAutoHyphens w:val="0"/>
            </w:pPr>
          </w:p>
        </w:tc>
      </w:tr>
      <w:tr w:rsidR="00544607" w14:paraId="7FA3A2DA" w14:textId="77777777" w:rsidTr="002B14AB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C5C98" w14:textId="77777777" w:rsidR="00544607" w:rsidRDefault="00544607" w:rsidP="002B14AB">
            <w:pPr>
              <w:pStyle w:val="NoSpacing"/>
            </w:pPr>
          </w:p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8EB39" w14:textId="77777777" w:rsidR="00544607" w:rsidRDefault="00544607" w:rsidP="002B14AB">
            <w:pPr>
              <w:pStyle w:val="NoSpacing"/>
            </w:pPr>
          </w:p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4F483" w14:textId="77777777" w:rsidR="00544607" w:rsidRDefault="00544607" w:rsidP="002B14AB">
            <w:pPr>
              <w:pStyle w:val="NoSpacing"/>
            </w:pPr>
          </w:p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51F21" w14:textId="77777777" w:rsidR="00544607" w:rsidRDefault="00544607" w:rsidP="002B14AB">
            <w:pPr>
              <w:pStyle w:val="Organization"/>
            </w:pPr>
          </w:p>
          <w:p w14:paraId="2C781127" w14:textId="77777777" w:rsidR="00544607" w:rsidRDefault="00544607" w:rsidP="002B14AB">
            <w:pPr>
              <w:pStyle w:val="NoSpacing"/>
            </w:pPr>
          </w:p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6C8AE" w14:textId="77777777" w:rsidR="00544607" w:rsidRDefault="00544607" w:rsidP="002B14AB">
            <w:pPr>
              <w:pStyle w:val="NoSpacing"/>
            </w:pPr>
          </w:p>
        </w:tc>
        <w:tc>
          <w:tcPr>
            <w:tcW w:w="63" w:type="dxa"/>
          </w:tcPr>
          <w:p w14:paraId="71BD87EF" w14:textId="77777777" w:rsidR="00544607" w:rsidRDefault="00544607" w:rsidP="002B14AB">
            <w:pPr>
              <w:suppressAutoHyphens w:val="0"/>
            </w:pPr>
          </w:p>
        </w:tc>
        <w:tc>
          <w:tcPr>
            <w:tcW w:w="2300" w:type="dxa"/>
          </w:tcPr>
          <w:p w14:paraId="0F14DC08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2E49CA4B" w14:textId="77777777" w:rsidR="00544607" w:rsidRDefault="00544607" w:rsidP="002B14AB">
            <w:pPr>
              <w:suppressAutoHyphens w:val="0"/>
            </w:pPr>
          </w:p>
        </w:tc>
        <w:tc>
          <w:tcPr>
            <w:tcW w:w="2631" w:type="dxa"/>
          </w:tcPr>
          <w:p w14:paraId="5FE2593D" w14:textId="77777777" w:rsidR="00544607" w:rsidRDefault="00544607" w:rsidP="002B14AB">
            <w:pPr>
              <w:pStyle w:val="Organization"/>
            </w:pPr>
          </w:p>
          <w:p w14:paraId="098669A2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048F119F" w14:textId="77777777" w:rsidR="00544607" w:rsidRDefault="00544607" w:rsidP="002B14AB">
            <w:pPr>
              <w:suppressAutoHyphens w:val="0"/>
            </w:pPr>
          </w:p>
        </w:tc>
      </w:tr>
      <w:tr w:rsidR="00544607" w14:paraId="1C967E84" w14:textId="77777777" w:rsidTr="002B14AB">
        <w:tblPrEx>
          <w:tblCellMar>
            <w:top w:w="0" w:type="dxa"/>
            <w:bottom w:w="0" w:type="dxa"/>
          </w:tblCellMar>
        </w:tblPrEx>
        <w:trPr>
          <w:trHeight w:hRule="exact" w:val="1973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B77D6" w14:textId="77777777" w:rsidR="00544607" w:rsidRDefault="00544607" w:rsidP="002B14AB"/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12349" w14:textId="77777777" w:rsidR="00544607" w:rsidRDefault="00544607" w:rsidP="002B14AB">
            <w:pPr>
              <w:pStyle w:val="Name"/>
            </w:pPr>
            <w:r>
              <w:t xml:space="preserve">{{ FirstName }} {{ </w:t>
            </w:r>
            <w:proofErr w:type="spellStart"/>
            <w:r>
              <w:t>LastName</w:t>
            </w:r>
            <w:proofErr w:type="spellEnd"/>
            <w:r>
              <w:t xml:space="preserve"> }}</w:t>
            </w:r>
          </w:p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3797E" w14:textId="77777777" w:rsidR="00544607" w:rsidRDefault="00544607" w:rsidP="002B14AB"/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68A5AC" w14:textId="77777777" w:rsidR="00544607" w:rsidRDefault="00544607" w:rsidP="002B14AB">
            <w:r>
              <w:t xml:space="preserve">{{ Address }}, {{ City }}, {{State }}, {{ </w:t>
            </w:r>
            <w:proofErr w:type="spellStart"/>
            <w:r>
              <w:t>ZIPCode</w:t>
            </w:r>
            <w:proofErr w:type="spellEnd"/>
            <w:r>
              <w:t xml:space="preserve"> }}</w:t>
            </w:r>
          </w:p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89B97" w14:textId="77777777" w:rsidR="00544607" w:rsidRDefault="00544607" w:rsidP="002B14AB"/>
        </w:tc>
        <w:tc>
          <w:tcPr>
            <w:tcW w:w="63" w:type="dxa"/>
          </w:tcPr>
          <w:p w14:paraId="6765BD1B" w14:textId="77777777" w:rsidR="00544607" w:rsidRDefault="00544607" w:rsidP="002B14AB">
            <w:pPr>
              <w:suppressAutoHyphens w:val="0"/>
            </w:pPr>
          </w:p>
        </w:tc>
        <w:tc>
          <w:tcPr>
            <w:tcW w:w="2300" w:type="dxa"/>
          </w:tcPr>
          <w:p w14:paraId="45149910" w14:textId="77777777" w:rsidR="00544607" w:rsidRDefault="00544607" w:rsidP="002B14AB">
            <w:pPr>
              <w:pStyle w:val="Name"/>
            </w:pPr>
            <w:r>
              <w:t xml:space="preserve">{{ FirstName }} {{ </w:t>
            </w:r>
            <w:proofErr w:type="spellStart"/>
            <w:r>
              <w:t>LastName</w:t>
            </w:r>
            <w:proofErr w:type="spellEnd"/>
            <w:r>
              <w:t xml:space="preserve"> }}</w:t>
            </w:r>
          </w:p>
        </w:tc>
        <w:tc>
          <w:tcPr>
            <w:tcW w:w="63" w:type="dxa"/>
          </w:tcPr>
          <w:p w14:paraId="4240D600" w14:textId="77777777" w:rsidR="00544607" w:rsidRDefault="00544607" w:rsidP="002B14AB">
            <w:pPr>
              <w:suppressAutoHyphens w:val="0"/>
            </w:pPr>
          </w:p>
        </w:tc>
        <w:tc>
          <w:tcPr>
            <w:tcW w:w="2631" w:type="dxa"/>
            <w:vAlign w:val="bottom"/>
          </w:tcPr>
          <w:p w14:paraId="4C5E9A03" w14:textId="77777777" w:rsidR="00544607" w:rsidRDefault="00544607" w:rsidP="002B14AB">
            <w:pPr>
              <w:suppressAutoHyphens w:val="0"/>
            </w:pPr>
            <w:r>
              <w:t xml:space="preserve">{{ Address }}, {{ City }}, {{State }}, {{ </w:t>
            </w:r>
            <w:proofErr w:type="spellStart"/>
            <w:r>
              <w:t>ZIPCode</w:t>
            </w:r>
            <w:proofErr w:type="spellEnd"/>
            <w:r>
              <w:t xml:space="preserve"> }}</w:t>
            </w:r>
          </w:p>
        </w:tc>
        <w:tc>
          <w:tcPr>
            <w:tcW w:w="63" w:type="dxa"/>
          </w:tcPr>
          <w:p w14:paraId="64474106" w14:textId="77777777" w:rsidR="00544607" w:rsidRDefault="00544607" w:rsidP="002B14AB">
            <w:pPr>
              <w:suppressAutoHyphens w:val="0"/>
            </w:pPr>
          </w:p>
        </w:tc>
      </w:tr>
      <w:tr w:rsidR="00544607" w14:paraId="1334E4AD" w14:textId="77777777" w:rsidTr="002B14AB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040AE" w14:textId="77777777" w:rsidR="00544607" w:rsidRDefault="00544607" w:rsidP="002B14AB"/>
        </w:tc>
        <w:tc>
          <w:tcPr>
            <w:tcW w:w="23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E2BED" w14:textId="77777777" w:rsidR="00544607" w:rsidRDefault="00544607" w:rsidP="002B14AB"/>
        </w:tc>
        <w:tc>
          <w:tcPr>
            <w:tcW w:w="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7FF57" w14:textId="77777777" w:rsidR="00544607" w:rsidRDefault="00544607" w:rsidP="002B14AB"/>
        </w:tc>
        <w:tc>
          <w:tcPr>
            <w:tcW w:w="25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B50B9" w14:textId="77777777" w:rsidR="00544607" w:rsidRDefault="00544607" w:rsidP="002B14AB"/>
        </w:tc>
        <w:tc>
          <w:tcPr>
            <w:tcW w:w="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491D0" w14:textId="77777777" w:rsidR="00544607" w:rsidRDefault="00544607" w:rsidP="002B14AB"/>
        </w:tc>
        <w:tc>
          <w:tcPr>
            <w:tcW w:w="63" w:type="dxa"/>
          </w:tcPr>
          <w:p w14:paraId="5AEAB2C6" w14:textId="77777777" w:rsidR="00544607" w:rsidRDefault="00544607" w:rsidP="002B14AB">
            <w:pPr>
              <w:suppressAutoHyphens w:val="0"/>
            </w:pPr>
          </w:p>
        </w:tc>
        <w:tc>
          <w:tcPr>
            <w:tcW w:w="2300" w:type="dxa"/>
          </w:tcPr>
          <w:p w14:paraId="78D94A71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4309BC33" w14:textId="77777777" w:rsidR="00544607" w:rsidRDefault="00544607" w:rsidP="002B14AB">
            <w:pPr>
              <w:suppressAutoHyphens w:val="0"/>
            </w:pPr>
          </w:p>
        </w:tc>
        <w:tc>
          <w:tcPr>
            <w:tcW w:w="2631" w:type="dxa"/>
          </w:tcPr>
          <w:p w14:paraId="6785C0C6" w14:textId="77777777" w:rsidR="00544607" w:rsidRDefault="00544607" w:rsidP="002B14AB">
            <w:pPr>
              <w:suppressAutoHyphens w:val="0"/>
            </w:pPr>
          </w:p>
        </w:tc>
        <w:tc>
          <w:tcPr>
            <w:tcW w:w="63" w:type="dxa"/>
          </w:tcPr>
          <w:p w14:paraId="11415A61" w14:textId="77777777" w:rsidR="00544607" w:rsidRDefault="00544607" w:rsidP="002B14AB">
            <w:pPr>
              <w:suppressAutoHyphens w:val="0"/>
            </w:pPr>
          </w:p>
        </w:tc>
      </w:tr>
    </w:tbl>
    <w:p w14:paraId="78C88702" w14:textId="77777777" w:rsidR="00B15AFA" w:rsidRDefault="00B84A9E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3FF058FA" wp14:editId="02925567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058400"/>
                <wp:effectExtent l="0" t="0" r="0" b="0"/>
                <wp:wrapNone/>
                <wp:docPr id="1" name="Group 13" descr="Cutline guid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g:grpSp>
                        <wpg:cNvPr id="2" name="Group 7"/>
                        <wpg:cNvGrpSpPr/>
                        <wpg:grpSpPr>
                          <a:xfrm>
                            <a:off x="0" y="457200"/>
                            <a:ext cx="7772400" cy="9144000"/>
                            <a:chOff x="0" y="0"/>
                            <a:chExt cx="7772400" cy="9144000"/>
                          </a:xfrm>
                        </wpg:grpSpPr>
                        <wps:wsp>
                          <wps:cNvPr id="3" name="Straight Connector 1"/>
                          <wps:cNvCnPr/>
                          <wps:spPr>
                            <a:xfrm>
                              <a:off x="0" y="0"/>
                              <a:ext cx="777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D9D9D9"/>
                              </a:solidFill>
                              <a:custDash>
                                <a:ds d="300173" sp="300173"/>
                              </a:custDash>
                              <a:miter/>
                            </a:ln>
                          </wps:spPr>
                          <wps:bodyPr/>
                        </wps:wsp>
                        <wps:wsp>
                          <wps:cNvPr id="4" name="Straight Connector 2"/>
                          <wps:cNvCnPr/>
                          <wps:spPr>
                            <a:xfrm>
                              <a:off x="0" y="1828800"/>
                              <a:ext cx="777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D9D9D9"/>
                              </a:solidFill>
                              <a:custDash>
                                <a:ds d="300173" sp="300173"/>
                              </a:custDash>
                              <a:miter/>
                            </a:ln>
                          </wps:spPr>
                          <wps:bodyPr/>
                        </wps:wsp>
                        <wps:wsp>
                          <wps:cNvPr id="5" name="Straight Connector 3"/>
                          <wps:cNvCnPr/>
                          <wps:spPr>
                            <a:xfrm>
                              <a:off x="0" y="3657600"/>
                              <a:ext cx="777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D9D9D9"/>
                              </a:solidFill>
                              <a:custDash>
                                <a:ds d="300173" sp="300173"/>
                              </a:custDash>
                              <a:miter/>
                            </a:ln>
                          </wps:spPr>
                          <wps:bodyPr/>
                        </wps:wsp>
                        <wps:wsp>
                          <wps:cNvPr id="6" name="Straight Connector 4"/>
                          <wps:cNvCnPr/>
                          <wps:spPr>
                            <a:xfrm>
                              <a:off x="0" y="5486400"/>
                              <a:ext cx="777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D9D9D9"/>
                              </a:solidFill>
                              <a:custDash>
                                <a:ds d="300173" sp="300173"/>
                              </a:custDash>
                              <a:miter/>
                            </a:ln>
                          </wps:spPr>
                          <wps:bodyPr/>
                        </wps:wsp>
                        <wps:wsp>
                          <wps:cNvPr id="7" name="Straight Connector 5"/>
                          <wps:cNvCnPr/>
                          <wps:spPr>
                            <a:xfrm>
                              <a:off x="0" y="7315200"/>
                              <a:ext cx="777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D9D9D9"/>
                              </a:solidFill>
                              <a:custDash>
                                <a:ds d="300173" sp="300173"/>
                              </a:custDash>
                              <a:miter/>
                            </a:ln>
                          </wps:spPr>
                          <wps:bodyPr/>
                        </wps:wsp>
                        <wps:wsp>
                          <wps:cNvPr id="8" name="Straight Connector 6"/>
                          <wps:cNvCnPr/>
                          <wps:spPr>
                            <a:xfrm>
                              <a:off x="0" y="9144000"/>
                              <a:ext cx="777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D9D9D9"/>
                              </a:solidFill>
                              <a:custDash>
                                <a:ds d="300173" sp="300173"/>
                              </a:custDash>
                              <a:miter/>
                            </a:ln>
                          </wps:spPr>
                          <wps:bodyPr/>
                        </wps:wsp>
                      </wpg:grpSp>
                      <wpg:grpSp>
                        <wpg:cNvPr id="9" name="Group 11"/>
                        <wpg:cNvGrpSpPr/>
                        <wpg:grpSpPr>
                          <a:xfrm>
                            <a:off x="685800" y="0"/>
                            <a:ext cx="6381753" cy="10058400"/>
                            <a:chOff x="0" y="0"/>
                            <a:chExt cx="6381753" cy="10058400"/>
                          </a:xfrm>
                        </wpg:grpSpPr>
                        <wps:wsp>
                          <wps:cNvPr id="10" name="Straight Connector 8"/>
                          <wps:cNvCnPr/>
                          <wps:spPr>
                            <a:xfrm>
                              <a:off x="0" y="0"/>
                              <a:ext cx="0" cy="1005840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D9D9D9"/>
                              </a:solidFill>
                              <a:custDash>
                                <a:ds d="300173" sp="300173"/>
                              </a:custDash>
                              <a:miter/>
                            </a:ln>
                          </wps:spPr>
                          <wps:bodyPr/>
                        </wps:wsp>
                        <wps:wsp>
                          <wps:cNvPr id="11" name="Straight Connector 9"/>
                          <wps:cNvCnPr/>
                          <wps:spPr>
                            <a:xfrm>
                              <a:off x="3190871" y="0"/>
                              <a:ext cx="0" cy="1005840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D9D9D9"/>
                              </a:solidFill>
                              <a:custDash>
                                <a:ds d="300173" sp="300173"/>
                              </a:custDash>
                              <a:miter/>
                            </a:ln>
                          </wps:spPr>
                          <wps:bodyPr/>
                        </wps:wsp>
                        <wps:wsp>
                          <wps:cNvPr id="12" name="Straight Connector 10"/>
                          <wps:cNvCnPr/>
                          <wps:spPr>
                            <a:xfrm>
                              <a:off x="6381753" y="0"/>
                              <a:ext cx="0" cy="1005840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D9D9D9"/>
                              </a:solidFill>
                              <a:custDash>
                                <a:ds d="300173" sp="300173"/>
                              </a:custDash>
                              <a:miter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82312E" id="Group 13" o:spid="_x0000_s1026" alt="Cutline guides" style="position:absolute;margin-left:0;margin-top:0;width:612pt;height:11in;z-index:-251641856;mso-position-horizontal:left;mso-position-horizontal-relative:page;mso-position-vertical:top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">
                <v:group id="Group 7" o:spid="_x0000_s1027" style="position:absolute;top:4572;width:77724;height:91440" coordsize="7772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Connector 1" o:spid="_x0000_s1028" type="#_x0000_t32" style="position:absolute;width:777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" strokecolor="#d9d9d9" strokeweight=".17625mm">
                    <v:stroke joinstyle="miter"/>
                  </v:shape>
                  <v:shape id="Straight Connector 2" o:spid="_x0000_s1029" type="#_x0000_t32" style="position:absolute;top:18288;width:777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" strokecolor="#d9d9d9" strokeweight=".17625mm">
                    <v:stroke joinstyle="miter"/>
                  </v:shape>
                  <v:shape id="Straight Connector 3" o:spid="_x0000_s1030" type="#_x0000_t32" style="position:absolute;top:36576;width:777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" strokecolor="#d9d9d9" strokeweight=".17625mm">
                    <v:stroke joinstyle="miter"/>
                  </v:shape>
                  <v:shape id="Straight Connector 4" o:spid="_x0000_s1031" type="#_x0000_t32" style="position:absolute;top:54864;width:777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" strokecolor="#d9d9d9" strokeweight=".17625mm">
                    <v:stroke joinstyle="miter"/>
                  </v:shape>
                  <v:shape id="Straight Connector 5" o:spid="_x0000_s1032" type="#_x0000_t32" style="position:absolute;top:73152;width:777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" strokecolor="#d9d9d9" strokeweight=".17625mm">
                    <v:stroke joinstyle="miter"/>
                  </v:shape>
                  <v:shape id="Straight Connector 6" o:spid="_x0000_s1033" type="#_x0000_t32" style="position:absolute;top:91440;width:777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" strokecolor="#d9d9d9" strokeweight=".17625mm">
                    <v:stroke joinstyle="miter"/>
                  </v:shape>
                </v:group>
                <v:group id="Group 11" o:spid="_x0000_s1034" style="position:absolute;left:6858;width:63817;height:100584" coordsize="63817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Straight Connector 8" o:spid="_x0000_s1035" type="#_x0000_t32" style="position:absolute;width:0;height:100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" strokecolor="#d9d9d9" strokeweight=".17625mm">
                    <v:stroke joinstyle="miter"/>
                  </v:shape>
                  <v:shape id="Straight Connector 9" o:spid="_x0000_s1036" type="#_x0000_t32" style="position:absolute;left:31908;width:0;height:100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" strokecolor="#d9d9d9" strokeweight=".17625mm">
                    <v:stroke joinstyle="miter"/>
                  </v:shape>
                  <v:shape id="Straight Connector 10" o:spid="_x0000_s1037" type="#_x0000_t32" style="position:absolute;left:63817;width:0;height:100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" strokecolor="#d9d9d9" strokeweight=".17625mm">
                    <v:stroke joinstyle="miter"/>
                  </v:shape>
                </v:group>
                <w10:wrap anchorx="page" anchory="page"/>
              </v:group>
            </w:pict>
          </mc:Fallback>
        </mc:AlternateContent>
      </w:r>
    </w:p>
    <w:sectPr w:rsidR="00B15AFA">
      <w:pgSz w:w="12240" w:h="15840"/>
      <w:pgMar w:top="720" w:right="1080" w:bottom="36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C3019" w14:textId="77777777" w:rsidR="00B84A9E" w:rsidRDefault="00B84A9E">
      <w:pPr>
        <w:spacing w:after="0"/>
      </w:pPr>
      <w:r>
        <w:separator/>
      </w:r>
    </w:p>
  </w:endnote>
  <w:endnote w:type="continuationSeparator" w:id="0">
    <w:p w14:paraId="0AD9F536" w14:textId="77777777" w:rsidR="00B84A9E" w:rsidRDefault="00B84A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D07A" w14:textId="77777777" w:rsidR="00B84A9E" w:rsidRDefault="00B84A9E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6EECDCAF" w14:textId="77777777" w:rsidR="00B84A9E" w:rsidRDefault="00B84A9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15AFA"/>
    <w:rsid w:val="000F7726"/>
    <w:rsid w:val="00544607"/>
    <w:rsid w:val="00B15AFA"/>
    <w:rsid w:val="00B8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562CB"/>
  <w15:docId w15:val="{64AC217C-F10B-474E-9BAC-AAB57D35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Garamond" w:hAnsi="Garamond" w:cs="Times New Roman"/>
        <w:color w:val="4C483D"/>
        <w:kern w:val="3"/>
        <w:sz w:val="18"/>
        <w:lang w:val="en-US" w:eastAsia="ja-JP" w:bidi="ar-SA"/>
      </w:rPr>
    </w:rPrDefault>
    <w:pPrDefault>
      <w:pPr>
        <w:autoSpaceDN w:val="0"/>
        <w:spacing w:after="7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pPr>
      <w:suppressAutoHyphens/>
      <w:spacing w:after="0"/>
    </w:pPr>
  </w:style>
  <w:style w:type="character" w:styleId="PlaceholderText">
    <w:name w:val="Placeholder Text"/>
    <w:basedOn w:val="DefaultParagraphFont"/>
    <w:rPr>
      <w:color w:val="808080"/>
    </w:rPr>
  </w:style>
  <w:style w:type="character" w:styleId="Strong">
    <w:name w:val="Strong"/>
    <w:basedOn w:val="DefaultParagraphFont"/>
    <w:rPr>
      <w:b w:val="0"/>
      <w:bCs w:val="0"/>
      <w:color w:val="F24F4F"/>
    </w:rPr>
  </w:style>
  <w:style w:type="paragraph" w:customStyle="1" w:styleId="Organization">
    <w:name w:val="Organization"/>
    <w:basedOn w:val="Normal"/>
    <w:pPr>
      <w:spacing w:after="0"/>
    </w:pPr>
    <w:rPr>
      <w:color w:val="26241E"/>
    </w:rPr>
  </w:style>
  <w:style w:type="paragraph" w:customStyle="1" w:styleId="Name">
    <w:name w:val="Name"/>
    <w:basedOn w:val="Normal"/>
    <w:pPr>
      <w:spacing w:after="0" w:line="216" w:lineRule="auto"/>
    </w:pPr>
    <w:rPr>
      <w:rFonts w:ascii="Century Gothic" w:eastAsia="Times New Roman" w:hAnsi="Century Gothic"/>
      <w:color w:val="F24F4F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Business%20cards%20(Red%20design,%2010%20per%20pag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Business%20cards%20(Red%20design,%2010%20per%20page).dotx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{{ FirstName }} {{ LastName }}</dc:creator>
  <cp:lastModifiedBy>Nguyễn Quang Huy</cp:lastModifiedBy>
  <cp:revision>2</cp:revision>
  <dcterms:created xsi:type="dcterms:W3CDTF">2020-06-26T11:18:00Z</dcterms:created>
  <dcterms:modified xsi:type="dcterms:W3CDTF">2020-06-26T11:18:00Z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